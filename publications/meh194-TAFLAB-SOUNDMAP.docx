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27" w:rsidRPr="000A2327" w:rsidRDefault="000A2327" w:rsidP="000A2327">
      <w:pPr>
        <w:spacing w:line="480" w:lineRule="auto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 w:rsidRPr="000A2327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Parsa Taleb</w:t>
      </w:r>
    </w:p>
    <w:p w:rsidR="000A2327" w:rsidRPr="000A2327" w:rsidRDefault="000A2327" w:rsidP="000A2327">
      <w:pPr>
        <w:spacing w:line="480" w:lineRule="auto"/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</w:pPr>
      <w:r w:rsidRPr="000A2327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3032263716</w:t>
      </w:r>
    </w:p>
    <w:p w:rsidR="000A2327" w:rsidRPr="000A2327" w:rsidRDefault="000A2327" w:rsidP="000A232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0A232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An Approach to Analyze Environmental Noise Pollution Via Smartphone Mass Data Collection</w:t>
      </w:r>
    </w:p>
    <w:p w:rsidR="000A2327" w:rsidRPr="000A2327" w:rsidRDefault="001A68F2" w:rsidP="000A23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>Bay area in general, and the city of Berkeley in particular, is suffering from extreme noise pollution. Nearby highways, three major airports</w:t>
      </w:r>
      <w:r w:rsidR="000A2327"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</w:t>
      </w:r>
      <w:r w:rsidR="000A2327"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A2327"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>worse</w:t>
      </w:r>
      <w:r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than all</w:t>
      </w:r>
      <w:r w:rsidR="000A2327"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busier-then-ever railroad with 24/7 loud whistling are exhausting the residents. Recent research shows that noise-pollution can be seriously fatal and behind a number of heart diseases. </w:t>
      </w:r>
    </w:p>
    <w:p w:rsidR="000A2327" w:rsidRPr="000A2327" w:rsidRDefault="001A68F2" w:rsidP="000A23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>A noise-map of the city of Berkeley is not currently in hand. It is believed that in many areas people are living in a very high lev</w:t>
      </w:r>
      <w:bookmarkStart w:id="0" w:name="_GoBack"/>
      <w:bookmarkEnd w:id="0"/>
      <w:r w:rsidRPr="000A2327">
        <w:rPr>
          <w:rFonts w:ascii="Times New Roman" w:eastAsia="Times New Roman" w:hAnsi="Times New Roman" w:cs="Times New Roman"/>
          <w:color w:val="000000"/>
          <w:shd w:val="clear" w:color="auto" w:fill="FFFFFF"/>
        </w:rPr>
        <w:t>el of noise-pollution well above the maximum thresholds that international standards allow. We are working with the department of environmental health - city of Berkeley to scientifically measure and map the noise level, and suggest ways to reduce the noise pollution while keeping the business going.</w:t>
      </w:r>
    </w:p>
    <w:p w:rsidR="000A2327" w:rsidRPr="000A2327" w:rsidRDefault="000A2327" w:rsidP="000A232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A2327">
        <w:rPr>
          <w:rFonts w:ascii="Times New Roman" w:hAnsi="Times New Roman" w:cs="Times New Roman"/>
        </w:rPr>
        <w:t>At the Theoretical and Applied Fluid Dynamics (TAF) Lab, I worked with Professor Reza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A2327">
        <w:rPr>
          <w:rFonts w:ascii="Times New Roman" w:hAnsi="Times New Roman" w:cs="Times New Roman"/>
        </w:rPr>
        <w:t>Alam</w:t>
      </w:r>
      <w:proofErr w:type="spellEnd"/>
      <w:r w:rsidRPr="000A2327">
        <w:rPr>
          <w:rFonts w:ascii="Times New Roman" w:hAnsi="Times New Roman" w:cs="Times New Roman"/>
        </w:rPr>
        <w:t xml:space="preserve"> to develop, from scratch, a mobile application to detect and analyze noise pollution in City</w:t>
      </w:r>
    </w:p>
    <w:p w:rsidR="000A2327" w:rsidRPr="000A2327" w:rsidRDefault="000A2327" w:rsidP="000A2327">
      <w:pPr>
        <w:spacing w:line="360" w:lineRule="auto"/>
        <w:jc w:val="both"/>
        <w:rPr>
          <w:rFonts w:ascii="Times New Roman" w:hAnsi="Times New Roman" w:cs="Times New Roman"/>
        </w:rPr>
      </w:pPr>
      <w:r w:rsidRPr="000A2327">
        <w:rPr>
          <w:rFonts w:ascii="Times New Roman" w:hAnsi="Times New Roman" w:cs="Times New Roman"/>
        </w:rPr>
        <w:t>of Berkeley. The app, commercially ready to download, reco</w:t>
      </w:r>
      <w:r>
        <w:rPr>
          <w:rFonts w:ascii="Times New Roman" w:hAnsi="Times New Roman" w:cs="Times New Roman"/>
        </w:rPr>
        <w:t xml:space="preserve">rds a session to accurately log </w:t>
      </w:r>
      <w:r w:rsidRPr="000A2327">
        <w:rPr>
          <w:rFonts w:ascii="Times New Roman" w:hAnsi="Times New Roman" w:cs="Times New Roman"/>
        </w:rPr>
        <w:t>surrounding frequency, amplitude, musical note, FFT, DFT, PSD, as well as user's geographical</w:t>
      </w:r>
    </w:p>
    <w:p w:rsidR="009E46BF" w:rsidRDefault="000A2327" w:rsidP="000A2327">
      <w:pPr>
        <w:spacing w:line="360" w:lineRule="auto"/>
        <w:jc w:val="both"/>
        <w:rPr>
          <w:rFonts w:ascii="Times New Roman" w:hAnsi="Times New Roman" w:cs="Times New Roman"/>
        </w:rPr>
      </w:pPr>
      <w:r w:rsidRPr="000A2327">
        <w:rPr>
          <w:rFonts w:ascii="Times New Roman" w:hAnsi="Times New Roman" w:cs="Times New Roman"/>
        </w:rPr>
        <w:t xml:space="preserve">location data. After local analysis to detect and extract environmental </w:t>
      </w:r>
      <w:r>
        <w:rPr>
          <w:rFonts w:ascii="Times New Roman" w:hAnsi="Times New Roman" w:cs="Times New Roman"/>
        </w:rPr>
        <w:t xml:space="preserve">noise, it saves tabulated data </w:t>
      </w:r>
      <w:r w:rsidRPr="000A2327">
        <w:rPr>
          <w:rFonts w:ascii="Times New Roman" w:hAnsi="Times New Roman" w:cs="Times New Roman"/>
        </w:rPr>
        <w:t>and a copy of audio file of the session in local storage area, and p</w:t>
      </w:r>
      <w:r>
        <w:rPr>
          <w:rFonts w:ascii="Times New Roman" w:hAnsi="Times New Roman" w:cs="Times New Roman"/>
        </w:rPr>
        <w:t xml:space="preserve">rovides users with an option to </w:t>
      </w:r>
      <w:r w:rsidRPr="000A2327">
        <w:rPr>
          <w:rFonts w:ascii="Times New Roman" w:hAnsi="Times New Roman" w:cs="Times New Roman"/>
        </w:rPr>
        <w:t>quickly share between two devices. Once the device is connected to the internet, it uploads the</w:t>
      </w:r>
      <w:r>
        <w:rPr>
          <w:rFonts w:ascii="Times New Roman" w:hAnsi="Times New Roman" w:cs="Times New Roman"/>
        </w:rPr>
        <w:t xml:space="preserve"> </w:t>
      </w:r>
      <w:r w:rsidRPr="000A2327">
        <w:rPr>
          <w:rFonts w:ascii="Times New Roman" w:hAnsi="Times New Roman" w:cs="Times New Roman"/>
        </w:rPr>
        <w:t>data to an online server in background (without user interrupt</w:t>
      </w:r>
      <w:r>
        <w:rPr>
          <w:rFonts w:ascii="Times New Roman" w:hAnsi="Times New Roman" w:cs="Times New Roman"/>
        </w:rPr>
        <w:t xml:space="preserve">ion), and downloads a processed </w:t>
      </w:r>
      <w:r w:rsidRPr="000A2327">
        <w:rPr>
          <w:rFonts w:ascii="Times New Roman" w:hAnsi="Times New Roman" w:cs="Times New Roman"/>
        </w:rPr>
        <w:t>noise pollution 3D map depicting the live and historical level of nois</w:t>
      </w:r>
      <w:r>
        <w:rPr>
          <w:rFonts w:ascii="Times New Roman" w:hAnsi="Times New Roman" w:cs="Times New Roman"/>
        </w:rPr>
        <w:t xml:space="preserve">e in different parts of city of </w:t>
      </w:r>
      <w:r w:rsidRPr="000A2327">
        <w:rPr>
          <w:rFonts w:ascii="Times New Roman" w:hAnsi="Times New Roman" w:cs="Times New Roman"/>
        </w:rPr>
        <w:t>Berkeley. I also developed a JavaScript online server to process mass live data from use</w:t>
      </w:r>
      <w:r>
        <w:rPr>
          <w:rFonts w:ascii="Times New Roman" w:hAnsi="Times New Roman" w:cs="Times New Roman"/>
        </w:rPr>
        <w:t xml:space="preserve">rs and </w:t>
      </w:r>
      <w:r w:rsidRPr="000A2327">
        <w:rPr>
          <w:rFonts w:ascii="Times New Roman" w:hAnsi="Times New Roman" w:cs="Times New Roman"/>
        </w:rPr>
        <w:t xml:space="preserve">render them into a downloadable file for every app to render the </w:t>
      </w:r>
      <w:r>
        <w:rPr>
          <w:rFonts w:ascii="Times New Roman" w:hAnsi="Times New Roman" w:cs="Times New Roman"/>
        </w:rPr>
        <w:t xml:space="preserve">map. A draft of my study on the </w:t>
      </w:r>
      <w:r w:rsidRPr="000A2327">
        <w:rPr>
          <w:rFonts w:ascii="Times New Roman" w:hAnsi="Times New Roman" w:cs="Times New Roman"/>
        </w:rPr>
        <w:t>project, as well as the actual app, is ready. It is expected to publish</w:t>
      </w:r>
      <w:r>
        <w:rPr>
          <w:rFonts w:ascii="Times New Roman" w:hAnsi="Times New Roman" w:cs="Times New Roman"/>
        </w:rPr>
        <w:t xml:space="preserve"> a paper and apply for research </w:t>
      </w:r>
      <w:r w:rsidRPr="000A2327">
        <w:rPr>
          <w:rFonts w:ascii="Times New Roman" w:hAnsi="Times New Roman" w:cs="Times New Roman"/>
        </w:rPr>
        <w:t>funding next semester. This project has potential of public and pr</w:t>
      </w:r>
      <w:r>
        <w:rPr>
          <w:rFonts w:ascii="Times New Roman" w:hAnsi="Times New Roman" w:cs="Times New Roman"/>
        </w:rPr>
        <w:t xml:space="preserve">ivate funding by map companies, </w:t>
      </w:r>
      <w:r w:rsidRPr="000A2327">
        <w:rPr>
          <w:rFonts w:ascii="Times New Roman" w:hAnsi="Times New Roman" w:cs="Times New Roman"/>
        </w:rPr>
        <w:t>city governments, or medical research groups to study the effect of noise pollution.</w:t>
      </w:r>
    </w:p>
    <w:p w:rsidR="000A2327" w:rsidRPr="000A2327" w:rsidRDefault="000A2327" w:rsidP="000A2327">
      <w:pPr>
        <w:spacing w:line="480" w:lineRule="auto"/>
        <w:rPr>
          <w:rFonts w:ascii="Times New Roman" w:hAnsi="Times New Roman" w:cs="Times New Roman"/>
        </w:rPr>
      </w:pPr>
    </w:p>
    <w:sectPr w:rsidR="000A2327" w:rsidRPr="000A2327" w:rsidSect="003C4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F2"/>
    <w:rsid w:val="000A2327"/>
    <w:rsid w:val="001A68F2"/>
    <w:rsid w:val="003C4360"/>
    <w:rsid w:val="00760F1E"/>
    <w:rsid w:val="00C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AEB9"/>
  <w14:defaultImageDpi w14:val="32767"/>
  <w15:chartTrackingRefBased/>
  <w15:docId w15:val="{774C9729-87B5-3C4C-8005-D45EFD73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F376971</Template>
  <TotalTime>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Taleb</dc:creator>
  <cp:keywords/>
  <dc:description/>
  <cp:lastModifiedBy>Parsa Taleb</cp:lastModifiedBy>
  <cp:revision>2</cp:revision>
  <dcterms:created xsi:type="dcterms:W3CDTF">2018-04-22T18:59:00Z</dcterms:created>
  <dcterms:modified xsi:type="dcterms:W3CDTF">2018-05-06T22:09:00Z</dcterms:modified>
</cp:coreProperties>
</file>